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336" w:rsidRDefault="00B65336" w:rsidP="00B65336"/>
    <w:p w:rsidR="00B65336" w:rsidRDefault="00B65336" w:rsidP="00B653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BA399" wp14:editId="64EFFF8B">
                <wp:simplePos x="0" y="0"/>
                <wp:positionH relativeFrom="column">
                  <wp:posOffset>3074670</wp:posOffset>
                </wp:positionH>
                <wp:positionV relativeFrom="paragraph">
                  <wp:posOffset>3924935</wp:posOffset>
                </wp:positionV>
                <wp:extent cx="777875" cy="283845"/>
                <wp:effectExtent l="0" t="0" r="3175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7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65336" w:rsidRDefault="00B65336" w:rsidP="00B6533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EBA39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42.1pt;margin-top:309.05pt;width:61.25pt;height:2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" fillcolor="white [3201]" stroked="f" strokeweight=".5pt">
                <v:textbox>
                  <w:txbxContent>
                    <w:p w:rsidR="00B65336" w:rsidRDefault="00B65336" w:rsidP="00B6533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B64F7" wp14:editId="29CD4008">
                <wp:simplePos x="0" y="0"/>
                <wp:positionH relativeFrom="margin">
                  <wp:posOffset>2875280</wp:posOffset>
                </wp:positionH>
                <wp:positionV relativeFrom="paragraph">
                  <wp:posOffset>2028190</wp:posOffset>
                </wp:positionV>
                <wp:extent cx="0" cy="4572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5A85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6.4pt;margin-top:159.7pt;width:0;height:3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E46C0" wp14:editId="1E8D1768">
                <wp:simplePos x="0" y="0"/>
                <wp:positionH relativeFrom="margin">
                  <wp:posOffset>1343025</wp:posOffset>
                </wp:positionH>
                <wp:positionV relativeFrom="paragraph">
                  <wp:posOffset>1271905</wp:posOffset>
                </wp:positionV>
                <wp:extent cx="2545080" cy="741045"/>
                <wp:effectExtent l="0" t="0" r="2667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74104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336" w:rsidRDefault="00B65336" w:rsidP="00B65336">
                            <w:r>
                              <w:t>Ask for type of holiday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1E46C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Text Box 6" o:spid="_x0000_s1027" type="#_x0000_t111" style="position:absolute;margin-left:105.75pt;margin-top:100.15pt;width:200.4pt;height:58.3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" fillcolor="white [3201]" strokeweight=".5pt">
                <v:textbox>
                  <w:txbxContent>
                    <w:p w:rsidR="00B65336" w:rsidRDefault="00B65336" w:rsidP="00B65336">
                      <w:r>
                        <w:t>Ask for type of holiday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7BA96" wp14:editId="7A4DE31B">
                <wp:simplePos x="0" y="0"/>
                <wp:positionH relativeFrom="column">
                  <wp:posOffset>1713865</wp:posOffset>
                </wp:positionH>
                <wp:positionV relativeFrom="paragraph">
                  <wp:posOffset>33020</wp:posOffset>
                </wp:positionV>
                <wp:extent cx="2211705" cy="7289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728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336" w:rsidRDefault="00B65336" w:rsidP="00B65336">
                            <w:pPr>
                              <w:jc w:val="center"/>
                            </w:pPr>
                          </w:p>
                          <w:p w:rsidR="00B65336" w:rsidRPr="007458B0" w:rsidRDefault="00B65336" w:rsidP="00B6533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7458B0">
                              <w:rPr>
                                <w:sz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7BA96" id="Text Box 3" o:spid="_x0000_s1028" type="#_x0000_t202" style="position:absolute;margin-left:134.95pt;margin-top:2.6pt;width:174.15pt;height:5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" filled="f" stroked="f" strokeweight=".5pt">
                <v:textbox>
                  <w:txbxContent>
                    <w:p w:rsidR="00B65336" w:rsidRDefault="00B65336" w:rsidP="00B65336">
                      <w:pPr>
                        <w:jc w:val="center"/>
                      </w:pPr>
                    </w:p>
                    <w:p w:rsidR="00B65336" w:rsidRPr="007458B0" w:rsidRDefault="00B65336" w:rsidP="00B65336">
                      <w:pPr>
                        <w:jc w:val="center"/>
                        <w:rPr>
                          <w:sz w:val="40"/>
                        </w:rPr>
                      </w:pPr>
                      <w:r w:rsidRPr="007458B0">
                        <w:rPr>
                          <w:sz w:val="4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58A69" wp14:editId="0FFBCA1F">
                <wp:simplePos x="0" y="0"/>
                <wp:positionH relativeFrom="column">
                  <wp:posOffset>1748481</wp:posOffset>
                </wp:positionH>
                <wp:positionV relativeFrom="paragraph">
                  <wp:posOffset>8390238</wp:posOffset>
                </wp:positionV>
                <wp:extent cx="1828440" cy="667265"/>
                <wp:effectExtent l="0" t="0" r="1968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440" cy="66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336" w:rsidRDefault="00B65336" w:rsidP="00B65336">
                            <w:r>
                              <w:t>Display the packages left in order of close they are to 0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8A69" id="Text Box 25" o:spid="_x0000_s1029" type="#_x0000_t202" style="position:absolute;margin-left:137.7pt;margin-top:660.65pt;width:143.95pt;height:5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" fillcolor="white [3201]" strokeweight=".5pt">
                <v:textbox>
                  <w:txbxContent>
                    <w:p w:rsidR="00B65336" w:rsidRDefault="00B65336" w:rsidP="00B65336">
                      <w:r>
                        <w:t>Display the packages left in order of close they are to 0 distance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85B0EC" wp14:editId="28E12747">
                <wp:simplePos x="0" y="0"/>
                <wp:positionH relativeFrom="margin">
                  <wp:align>center</wp:align>
                </wp:positionH>
                <wp:positionV relativeFrom="paragraph">
                  <wp:posOffset>7944983</wp:posOffset>
                </wp:positionV>
                <wp:extent cx="0" cy="457783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7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2147D" id="Straight Arrow Connector 23" o:spid="_x0000_s1026" type="#_x0000_t32" style="position:absolute;margin-left:0;margin-top:625.6pt;width:0;height:36.0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AC8497" wp14:editId="55677EBA">
                <wp:simplePos x="0" y="0"/>
                <wp:positionH relativeFrom="column">
                  <wp:posOffset>4280072</wp:posOffset>
                </wp:positionH>
                <wp:positionV relativeFrom="paragraph">
                  <wp:posOffset>2915148</wp:posOffset>
                </wp:positionV>
                <wp:extent cx="1050324" cy="5931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324" cy="59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336" w:rsidRDefault="00B65336" w:rsidP="00B6533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C8497" id="Text Box 20" o:spid="_x0000_s1030" type="#_x0000_t202" style="position:absolute;margin-left:337pt;margin-top:229.55pt;width:82.7pt;height:4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" filled="f" stroked="f" strokeweight=".5pt">
                <v:textbox>
                  <w:txbxContent>
                    <w:p w:rsidR="00B65336" w:rsidRDefault="00B65336" w:rsidP="00B6533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7598A8" wp14:editId="006E653D">
                <wp:simplePos x="0" y="0"/>
                <wp:positionH relativeFrom="column">
                  <wp:posOffset>3773393</wp:posOffset>
                </wp:positionH>
                <wp:positionV relativeFrom="paragraph">
                  <wp:posOffset>1481730</wp:posOffset>
                </wp:positionV>
                <wp:extent cx="840705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70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A1AF" id="Straight Arrow Connector 22" o:spid="_x0000_s1026" type="#_x0000_t32" style="position:absolute;margin-left:297.1pt;margin-top:116.65pt;width:66.2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E808C" wp14:editId="610634DA">
                <wp:simplePos x="0" y="0"/>
                <wp:positionH relativeFrom="column">
                  <wp:posOffset>4392827</wp:posOffset>
                </wp:positionH>
                <wp:positionV relativeFrom="paragraph">
                  <wp:posOffset>1235675</wp:posOffset>
                </wp:positionV>
                <wp:extent cx="1185820" cy="1421027"/>
                <wp:effectExtent l="0" t="0" r="14605" b="273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820" cy="1421027"/>
                        </a:xfrm>
                        <a:prstGeom prst="parallelogram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336" w:rsidRDefault="00B65336" w:rsidP="00B65336">
                            <w:r>
                              <w:t>Output: “Enter valid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E808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Text Box 21" o:spid="_x0000_s1031" type="#_x0000_t7" style="position:absolute;margin-left:345.9pt;margin-top:97.3pt;width:93.35pt;height:11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" fillcolor="white [3201]" strokeweight=".5pt">
                <v:textbox>
                  <w:txbxContent>
                    <w:p w:rsidR="00B65336" w:rsidRDefault="00B65336" w:rsidP="00B65336">
                      <w:r>
                        <w:t>Output: “Enter valid 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68B2A" wp14:editId="4FB5A512">
                <wp:simplePos x="0" y="0"/>
                <wp:positionH relativeFrom="margin">
                  <wp:posOffset>3713051</wp:posOffset>
                </wp:positionH>
                <wp:positionV relativeFrom="paragraph">
                  <wp:posOffset>1494790</wp:posOffset>
                </wp:positionV>
                <wp:extent cx="1853514" cy="1703207"/>
                <wp:effectExtent l="0" t="76200" r="490220" b="3048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3514" cy="1703207"/>
                        </a:xfrm>
                        <a:prstGeom prst="bentConnector3">
                          <a:avLst>
                            <a:gd name="adj1" fmla="val 1247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369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292.35pt;margin-top:117.7pt;width:145.95pt;height:134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" adj="26943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A8314" wp14:editId="0AD33A16">
                <wp:simplePos x="0" y="0"/>
                <wp:positionH relativeFrom="margin">
                  <wp:align>center</wp:align>
                </wp:positionH>
                <wp:positionV relativeFrom="paragraph">
                  <wp:posOffset>3854982</wp:posOffset>
                </wp:positionV>
                <wp:extent cx="0" cy="457783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7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0B981" id="Straight Arrow Connector 16" o:spid="_x0000_s1026" type="#_x0000_t32" style="position:absolute;margin-left:0;margin-top:303.55pt;width:0;height:36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80AB9" wp14:editId="067045E9">
                <wp:simplePos x="0" y="0"/>
                <wp:positionH relativeFrom="margin">
                  <wp:align>center</wp:align>
                </wp:positionH>
                <wp:positionV relativeFrom="paragraph">
                  <wp:posOffset>2483708</wp:posOffset>
                </wp:positionV>
                <wp:extent cx="2384854" cy="1408670"/>
                <wp:effectExtent l="0" t="0" r="15875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854" cy="140867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336" w:rsidRDefault="00B65336" w:rsidP="00B65336">
                            <w:r>
                              <w:t>Does the type of holiday exist in the database?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80AB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Text Box 15" o:spid="_x0000_s1032" type="#_x0000_t110" style="position:absolute;margin-left:0;margin-top:195.55pt;width:187.8pt;height:110.9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" fillcolor="white [3201]" strokeweight=".5pt">
                <v:textbox>
                  <w:txbxContent>
                    <w:p w:rsidR="00B65336" w:rsidRDefault="00B65336" w:rsidP="00B65336">
                      <w:r>
                        <w:t>Does the type of holiday exist in the database?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6A1EF" wp14:editId="76EF20B1">
                <wp:simplePos x="0" y="0"/>
                <wp:positionH relativeFrom="column">
                  <wp:posOffset>1512811</wp:posOffset>
                </wp:positionH>
                <wp:positionV relativeFrom="paragraph">
                  <wp:posOffset>4287091</wp:posOffset>
                </wp:positionV>
                <wp:extent cx="2322899" cy="679621"/>
                <wp:effectExtent l="0" t="0" r="2032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899" cy="679621"/>
                        </a:xfrm>
                        <a:prstGeom prst="flowChartProcess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336" w:rsidRDefault="00B65336" w:rsidP="00B65336">
                            <w:r>
                              <w:t>All tables that don’t have the requested type are 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36A1EF" id="_x0000_t109" coordsize="21600,21600" o:spt="109" path="m,l,21600r21600,l21600,xe">
                <v:stroke joinstyle="miter"/>
                <v:path gradientshapeok="t" o:connecttype="rect"/>
              </v:shapetype>
              <v:shape id="Text Box 10" o:spid="_x0000_s1033" type="#_x0000_t109" style="position:absolute;margin-left:119.1pt;margin-top:337.55pt;width:182.9pt;height:5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" fillcolor="white [3201]" strokeweight=".5pt">
                <v:textbox>
                  <w:txbxContent>
                    <w:p w:rsidR="00B65336" w:rsidRDefault="00B65336" w:rsidP="00B65336">
                      <w:r>
                        <w:t>All tables that don’t have the requested type are removed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C62275" wp14:editId="2224BB99">
                <wp:simplePos x="0" y="0"/>
                <wp:positionH relativeFrom="margin">
                  <wp:align>center</wp:align>
                </wp:positionH>
                <wp:positionV relativeFrom="paragraph">
                  <wp:posOffset>4967056</wp:posOffset>
                </wp:positionV>
                <wp:extent cx="0" cy="457783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7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EDFC0" id="Straight Arrow Connector 11" o:spid="_x0000_s1026" type="#_x0000_t32" style="position:absolute;margin-left:0;margin-top:391.1pt;width:0;height:36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D8EEE" wp14:editId="32A14310">
                <wp:simplePos x="0" y="0"/>
                <wp:positionH relativeFrom="margin">
                  <wp:align>center</wp:align>
                </wp:positionH>
                <wp:positionV relativeFrom="paragraph">
                  <wp:posOffset>5423088</wp:posOffset>
                </wp:positionV>
                <wp:extent cx="2223976" cy="568411"/>
                <wp:effectExtent l="0" t="0" r="24130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976" cy="568411"/>
                        </a:xfrm>
                        <a:prstGeom prst="parallelogram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336" w:rsidRDefault="00B65336" w:rsidP="00B65336">
                            <w:r>
                              <w:t>Requests the city that they are starting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D8EEE" id="Text Box 12" o:spid="_x0000_s1034" type="#_x0000_t7" style="position:absolute;margin-left:0;margin-top:427pt;width:175.1pt;height:44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" adj="1380" fillcolor="white [3201]" strokeweight=".5pt">
                <v:textbox>
                  <w:txbxContent>
                    <w:p w:rsidR="00B65336" w:rsidRDefault="00B65336" w:rsidP="00B65336">
                      <w:r>
                        <w:t>Requests the city that they are starting 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6875D" wp14:editId="7CD3F0B8">
                <wp:simplePos x="0" y="0"/>
                <wp:positionH relativeFrom="margin">
                  <wp:align>center</wp:align>
                </wp:positionH>
                <wp:positionV relativeFrom="paragraph">
                  <wp:posOffset>6573108</wp:posOffset>
                </wp:positionV>
                <wp:extent cx="2384854" cy="1408670"/>
                <wp:effectExtent l="0" t="0" r="1587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854" cy="140867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336" w:rsidRDefault="00B65336" w:rsidP="00B65336">
                            <w:r>
                              <w:t>Is the inputted city in the list?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875D" id="Text Box 14" o:spid="_x0000_s1035" type="#_x0000_t110" style="position:absolute;margin-left:0;margin-top:517.55pt;width:187.8pt;height:110.9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" fillcolor="white [3201]" strokeweight=".5pt">
                <v:textbox>
                  <w:txbxContent>
                    <w:p w:rsidR="00B65336" w:rsidRDefault="00B65336" w:rsidP="00B65336">
                      <w:r>
                        <w:t>Is the inputted city in the list?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6BF73" wp14:editId="08AB7B51">
                <wp:simplePos x="0" y="0"/>
                <wp:positionH relativeFrom="margin">
                  <wp:posOffset>2646680</wp:posOffset>
                </wp:positionH>
                <wp:positionV relativeFrom="paragraph">
                  <wp:posOffset>838303</wp:posOffset>
                </wp:positionV>
                <wp:extent cx="0" cy="457783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24294" id="Straight Arrow Connector 4" o:spid="_x0000_s1026" type="#_x0000_t32" style="position:absolute;margin-left:208.4pt;margin-top:66pt;width:0;height:36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6926A" wp14:editId="524BCAFE">
                <wp:simplePos x="0" y="0"/>
                <wp:positionH relativeFrom="margin">
                  <wp:align>center</wp:align>
                </wp:positionH>
                <wp:positionV relativeFrom="paragraph">
                  <wp:posOffset>-98065</wp:posOffset>
                </wp:positionV>
                <wp:extent cx="2508422" cy="939114"/>
                <wp:effectExtent l="0" t="0" r="25400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422" cy="9391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CBBA2F" id="Rounded Rectangle 1" o:spid="_x0000_s1026" style="position:absolute;margin-left:0;margin-top:-7.7pt;width:197.5pt;height:73.9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:rsidR="00B65336" w:rsidRDefault="00B65336"/>
    <w:p w:rsidR="00B65336" w:rsidRDefault="00B65336"/>
    <w:p w:rsidR="00B65336" w:rsidRDefault="0091036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5137785</wp:posOffset>
                </wp:positionV>
                <wp:extent cx="73342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321B7" id="Straight Arrow Connector 29" o:spid="_x0000_s1026" type="#_x0000_t32" style="position:absolute;margin-left:291pt;margin-top:404.55pt;width:57.7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4271010</wp:posOffset>
                </wp:positionV>
                <wp:extent cx="1076325" cy="15716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571625"/>
                        </a:xfrm>
                        <a:prstGeom prst="parallelogram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0360" w:rsidRDefault="00910360">
                            <w:r>
                              <w:t>Output “Enter valid city”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7" style="position:absolute;margin-left:338.25pt;margin-top:336.3pt;width:84.75pt;height:1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" fillcolor="white [3201]" strokeweight=".5pt">
                <v:textbox>
                  <w:txbxContent>
                    <w:p w:rsidR="00910360" w:rsidRDefault="00910360">
                      <w:r>
                        <w:t>Output “Enter valid city”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AB181C" wp14:editId="0EC89A47">
                <wp:simplePos x="0" y="0"/>
                <wp:positionH relativeFrom="margin">
                  <wp:posOffset>3400425</wp:posOffset>
                </wp:positionH>
                <wp:positionV relativeFrom="paragraph">
                  <wp:posOffset>5028565</wp:posOffset>
                </wp:positionV>
                <wp:extent cx="1853514" cy="1703207"/>
                <wp:effectExtent l="0" t="76200" r="490220" b="3048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3514" cy="1703207"/>
                        </a:xfrm>
                        <a:prstGeom prst="bentConnector3">
                          <a:avLst>
                            <a:gd name="adj1" fmla="val 1247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2F53" id="Elbow Connector 27" o:spid="_x0000_s1026" type="#_x0000_t34" style="position:absolute;margin-left:267.75pt;margin-top:395.95pt;width:145.95pt;height:134.1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" adj="26943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3894F7" wp14:editId="52B7BE1E">
                <wp:simplePos x="0" y="0"/>
                <wp:positionH relativeFrom="margin">
                  <wp:align>center</wp:align>
                </wp:positionH>
                <wp:positionV relativeFrom="paragraph">
                  <wp:posOffset>5471795</wp:posOffset>
                </wp:positionV>
                <wp:extent cx="0" cy="457783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7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BB95E" id="Straight Arrow Connector 26" o:spid="_x0000_s1026" type="#_x0000_t32" style="position:absolute;margin-left:0;margin-top:430.85pt;width:0;height:36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B653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8547735</wp:posOffset>
                </wp:positionV>
                <wp:extent cx="9525" cy="8953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C8680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673.05pt" to="209.25pt,7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65336">
        <w:br w:type="page"/>
      </w:r>
    </w:p>
    <w:p w:rsidR="00F25420" w:rsidRDefault="00B65336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-190500</wp:posOffset>
                </wp:positionV>
                <wp:extent cx="1895475" cy="5429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54292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336" w:rsidRDefault="00B65336" w:rsidP="00B6533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Text Box 5" o:spid="_x0000_s1037" style="position:absolute;margin-left:133.5pt;margin-top:-15pt;width:149.25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" fillcolor="white [3201]" strokeweight=".5pt">
                <v:textbox>
                  <w:txbxContent>
                    <w:p w:rsidR="00B65336" w:rsidRDefault="00B65336" w:rsidP="00B6533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-904875</wp:posOffset>
                </wp:positionV>
                <wp:extent cx="0" cy="676275"/>
                <wp:effectExtent l="76200" t="0" r="952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8F89B" id="Straight Arrow Connector 8" o:spid="_x0000_s1026" type="#_x0000_t32" style="position:absolute;margin-left:208.5pt;margin-top:-71.25pt;width:0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F25420" w:rsidRPr="00F25420" w:rsidRDefault="00F25420" w:rsidP="00F25420"/>
    <w:p w:rsidR="00F25420" w:rsidRPr="00F25420" w:rsidRDefault="00F25420" w:rsidP="00F25420"/>
    <w:p w:rsidR="00F25420" w:rsidRPr="00F25420" w:rsidRDefault="00F25420" w:rsidP="00F25420"/>
    <w:p w:rsidR="00F25420" w:rsidRPr="00F25420" w:rsidRDefault="00F25420" w:rsidP="00F25420"/>
    <w:p w:rsidR="00F25420" w:rsidRDefault="00F25420" w:rsidP="00F25420"/>
    <w:p w:rsidR="002A7F81" w:rsidRPr="002A7F81" w:rsidRDefault="002A7F81" w:rsidP="002A7F81">
      <w:pPr>
        <w:pStyle w:val="NormalWeb"/>
        <w:rPr>
          <w:color w:val="000000"/>
          <w:sz w:val="22"/>
          <w:szCs w:val="27"/>
        </w:rPr>
      </w:pPr>
      <w:r w:rsidRPr="002A7F81">
        <w:rPr>
          <w:color w:val="000000"/>
          <w:sz w:val="22"/>
          <w:szCs w:val="27"/>
        </w:rPr>
        <w:t>To get results from one of the tables</w:t>
      </w:r>
    </w:p>
    <w:p w:rsidR="002A7F81" w:rsidRPr="002A7F81" w:rsidRDefault="002A7F81" w:rsidP="002A7F81">
      <w:pPr>
        <w:pStyle w:val="NormalWeb"/>
        <w:rPr>
          <w:color w:val="000000"/>
          <w:sz w:val="22"/>
          <w:szCs w:val="27"/>
        </w:rPr>
      </w:pPr>
      <w:r w:rsidRPr="002A7F81">
        <w:rPr>
          <w:color w:val="000000"/>
          <w:sz w:val="22"/>
          <w:szCs w:val="27"/>
        </w:rPr>
        <w:t>Load database</w:t>
      </w:r>
    </w:p>
    <w:p w:rsidR="002A7F81" w:rsidRPr="002A7F81" w:rsidRDefault="002A7F81" w:rsidP="002A7F81">
      <w:pPr>
        <w:pStyle w:val="NormalWeb"/>
        <w:rPr>
          <w:color w:val="000000"/>
          <w:sz w:val="22"/>
          <w:szCs w:val="27"/>
        </w:rPr>
      </w:pPr>
      <w:r w:rsidRPr="002A7F81">
        <w:rPr>
          <w:color w:val="000000"/>
          <w:sz w:val="22"/>
          <w:szCs w:val="27"/>
        </w:rPr>
        <w:t>Input city name</w:t>
      </w:r>
    </w:p>
    <w:p w:rsidR="002A7F81" w:rsidRPr="002A7F81" w:rsidRDefault="002A7F81" w:rsidP="002A7F81">
      <w:pPr>
        <w:pStyle w:val="NormalWeb"/>
        <w:rPr>
          <w:color w:val="000000"/>
          <w:sz w:val="22"/>
          <w:szCs w:val="27"/>
        </w:rPr>
      </w:pPr>
      <w:r w:rsidRPr="002A7F81">
        <w:rPr>
          <w:color w:val="000000"/>
          <w:sz w:val="22"/>
          <w:szCs w:val="27"/>
        </w:rPr>
        <w:t xml:space="preserve">For all database </w:t>
      </w:r>
      <w:r>
        <w:rPr>
          <w:color w:val="000000"/>
          <w:sz w:val="22"/>
          <w:szCs w:val="27"/>
        </w:rPr>
        <w:t>records</w:t>
      </w:r>
      <w:r w:rsidRPr="002A7F81">
        <w:rPr>
          <w:color w:val="000000"/>
          <w:sz w:val="22"/>
          <w:szCs w:val="27"/>
        </w:rPr>
        <w:t>:</w:t>
      </w:r>
    </w:p>
    <w:p w:rsidR="002A7F81" w:rsidRPr="002A7F81" w:rsidRDefault="002A7F81" w:rsidP="002A7F81">
      <w:pPr>
        <w:pStyle w:val="NormalWeb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If city name does not exist in the table package</w:t>
      </w:r>
    </w:p>
    <w:p w:rsidR="002A7F81" w:rsidRPr="002A7F81" w:rsidRDefault="002A7F81" w:rsidP="002A7F81">
      <w:pPr>
        <w:pStyle w:val="NormalWeb"/>
        <w:rPr>
          <w:color w:val="000000"/>
          <w:sz w:val="22"/>
          <w:szCs w:val="27"/>
        </w:rPr>
      </w:pPr>
      <w:r w:rsidRPr="002A7F81">
        <w:rPr>
          <w:color w:val="000000"/>
          <w:sz w:val="22"/>
          <w:szCs w:val="27"/>
        </w:rPr>
        <w:t>Return “enter a valid city”</w:t>
      </w:r>
    </w:p>
    <w:p w:rsidR="002A7F81" w:rsidRDefault="002A7F81" w:rsidP="002A7F81">
      <w:pPr>
        <w:pStyle w:val="NormalWeb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Else city is inputted</w:t>
      </w:r>
    </w:p>
    <w:p w:rsidR="002A7F81" w:rsidRDefault="002A7F81" w:rsidP="002A7F81">
      <w:pPr>
        <w:pStyle w:val="NormalWeb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If the package type does not exist in the table package</w:t>
      </w:r>
    </w:p>
    <w:p w:rsidR="002A7F81" w:rsidRDefault="002A7F81" w:rsidP="002A7F81">
      <w:pPr>
        <w:pStyle w:val="NormalWeb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Return “enter a valid package type”</w:t>
      </w:r>
    </w:p>
    <w:p w:rsidR="002A7F81" w:rsidRDefault="002A7F81" w:rsidP="002A7F81">
      <w:pPr>
        <w:pStyle w:val="NormalWeb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Else take the inputted package</w:t>
      </w:r>
    </w:p>
    <w:p w:rsidR="002A7F81" w:rsidRDefault="002A7F81" w:rsidP="002A7F81">
      <w:pPr>
        <w:pStyle w:val="NormalWeb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For all records in database that have same package</w:t>
      </w:r>
    </w:p>
    <w:p w:rsidR="002A7F81" w:rsidRPr="002A7F81" w:rsidRDefault="002A7F81" w:rsidP="002A7F81">
      <w:pPr>
        <w:pStyle w:val="NormalWeb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    Display records in order of ascending distance from starting city</w:t>
      </w:r>
      <w:bookmarkStart w:id="0" w:name="_GoBack"/>
      <w:bookmarkEnd w:id="0"/>
    </w:p>
    <w:p w:rsidR="009814D2" w:rsidRDefault="009814D2" w:rsidP="00F25420"/>
    <w:p w:rsidR="00F25420" w:rsidRPr="00F25420" w:rsidRDefault="009814D2" w:rsidP="00F25420">
      <w:r>
        <w:t xml:space="preserve">           </w:t>
      </w:r>
      <w:r w:rsidR="00F25420">
        <w:t xml:space="preserve"> </w:t>
      </w:r>
    </w:p>
    <w:sectPr w:rsidR="00F25420" w:rsidRPr="00F25420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336" w:rsidRDefault="00B65336" w:rsidP="00B65336">
      <w:r>
        <w:separator/>
      </w:r>
    </w:p>
  </w:endnote>
  <w:endnote w:type="continuationSeparator" w:id="0">
    <w:p w:rsidR="00B65336" w:rsidRDefault="00B65336" w:rsidP="00B65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336" w:rsidRDefault="00B65336">
    <w:pPr>
      <w:pStyle w:val="Footer"/>
    </w:pPr>
  </w:p>
  <w:p w:rsidR="00B65336" w:rsidRDefault="00B65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336" w:rsidRDefault="00B65336" w:rsidP="00B65336">
      <w:r>
        <w:separator/>
      </w:r>
    </w:p>
  </w:footnote>
  <w:footnote w:type="continuationSeparator" w:id="0">
    <w:p w:rsidR="00B65336" w:rsidRDefault="00B65336" w:rsidP="00B65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360" w:rsidRDefault="00910360">
    <w:pPr>
      <w:pStyle w:val="Header"/>
    </w:pPr>
  </w:p>
  <w:p w:rsidR="00910360" w:rsidRDefault="009103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36"/>
    <w:rsid w:val="002A7F81"/>
    <w:rsid w:val="00370135"/>
    <w:rsid w:val="00664AEB"/>
    <w:rsid w:val="00910360"/>
    <w:rsid w:val="009814D2"/>
    <w:rsid w:val="00B65336"/>
    <w:rsid w:val="00C80CE7"/>
    <w:rsid w:val="00F2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B19AA"/>
  <w15:chartTrackingRefBased/>
  <w15:docId w15:val="{663C5B48-33B8-43F4-A77B-167F055F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336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3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33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653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336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A7F81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4EDD5319</Template>
  <TotalTime>33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Sedinam Azanu</dc:creator>
  <cp:keywords/>
  <dc:description/>
  <cp:lastModifiedBy>Sedinam Azanu</cp:lastModifiedBy>
  <cp:revision>6</cp:revision>
  <dcterms:created xsi:type="dcterms:W3CDTF">2017-12-11T10:34:00Z</dcterms:created>
  <dcterms:modified xsi:type="dcterms:W3CDTF">2018-01-19T15:16:00Z</dcterms:modified>
</cp:coreProperties>
</file>