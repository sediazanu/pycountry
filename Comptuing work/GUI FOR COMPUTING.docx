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6E" w:rsidRDefault="008A7429" w:rsidP="008F476D">
      <w:pPr>
        <w:jc w:val="center"/>
        <w:rPr>
          <w:u w:val="single"/>
        </w:rPr>
      </w:pPr>
      <w:r w:rsidRPr="008A7429">
        <w:rPr>
          <w:u w:val="single"/>
        </w:rPr>
        <w:t>GUI</w:t>
      </w:r>
    </w:p>
    <w:p w:rsidR="008A7429" w:rsidRDefault="008A7429" w:rsidP="008F476D">
      <w:pPr>
        <w:jc w:val="center"/>
        <w:rPr>
          <w:u w:val="single"/>
        </w:rPr>
      </w:pPr>
    </w:p>
    <w:p w:rsidR="008A7429" w:rsidRDefault="008A7429" w:rsidP="008F476D">
      <w:pPr>
        <w:jc w:val="center"/>
        <w:rPr>
          <w:u w:val="single"/>
        </w:rPr>
      </w:pP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215153</wp:posOffset>
                </wp:positionV>
                <wp:extent cx="6362700" cy="3867150"/>
                <wp:effectExtent l="57150" t="57150" r="57150" b="57150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867150"/>
                        </a:xfrm>
                        <a:prstGeom prst="round2Same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50800" h="57150" prst="angle"/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46ECE" id="Round Same Side Corner Rectangle 1" o:spid="_x0000_s1026" style="position:absolute;margin-left:0;margin-top:16.95pt;width:501pt;height:30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6362700,386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" path="m644538,l5718162,v355969,,644538,288569,644538,644538l6362700,3867150r,l,3867150r,l,644538c,288569,288569,,644538,xe" fillcolor="#a5a5a5 [3206]" strokecolor="#525252 [1606]" strokeweight="1pt">
                <v:stroke joinstyle="miter"/>
                <v:path arrowok="t" o:connecttype="custom" o:connectlocs="644538,0;5718162,0;6362700,644538;6362700,3867150;6362700,3867150;0,3867150;0,3867150;0,644538;644538,0" o:connectangles="0,0,0,0,0,0,0,0,0"/>
                <w10:wrap anchorx="margin"/>
              </v:shape>
            </w:pict>
          </mc:Fallback>
        </mc:AlternateContent>
      </w:r>
    </w:p>
    <w:p w:rsidR="008A7429" w:rsidRDefault="008A7429" w:rsidP="008F476D">
      <w:pPr>
        <w:jc w:val="center"/>
        <w:rPr>
          <w:u w:val="single"/>
        </w:rPr>
      </w:pPr>
    </w:p>
    <w:p w:rsidR="008A7429" w:rsidRDefault="008A7429" w:rsidP="008F476D">
      <w:pPr>
        <w:jc w:val="center"/>
        <w:rPr>
          <w:u w:val="single"/>
        </w:rPr>
      </w:pP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781175" cy="400050"/>
                <wp:effectExtent l="38100" t="57150" r="47625" b="571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00050"/>
                        </a:xfrm>
                        <a:prstGeom prst="flowChartAlternateProcess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29" w:rsidRPr="008A7429" w:rsidRDefault="008A7429" w:rsidP="008A7429">
                            <w:pPr>
                              <w:jc w:val="center"/>
                              <w:rPr>
                                <w:rFonts w:ascii="Berlin Sans FB" w:hAnsi="Berlin Sans FB"/>
                                <w:sz w:val="36"/>
                              </w:rPr>
                            </w:pPr>
                            <w:r w:rsidRPr="008A7429">
                              <w:rPr>
                                <w:rFonts w:ascii="Berlin Sans FB" w:hAnsi="Berlin Sans FB"/>
                                <w:sz w:val="3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Text Box 2" o:spid="_x0000_s1026" type="#_x0000_t176" style="position:absolute;left:0;text-align:left;margin-left:0;margin-top:1.05pt;width:140.25pt;height:3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" fillcolor="#a5a5a5 [3206]" strokecolor="#525252 [1606]" strokeweight="1pt">
                <v:textbox>
                  <w:txbxContent>
                    <w:p w:rsidR="008A7429" w:rsidRPr="008A7429" w:rsidRDefault="008A7429" w:rsidP="008A7429">
                      <w:pPr>
                        <w:jc w:val="center"/>
                        <w:rPr>
                          <w:rFonts w:ascii="Berlin Sans FB" w:hAnsi="Berlin Sans FB"/>
                          <w:sz w:val="36"/>
                        </w:rPr>
                      </w:pPr>
                      <w:r w:rsidRPr="008A7429">
                        <w:rPr>
                          <w:rFonts w:ascii="Berlin Sans FB" w:hAnsi="Berlin Sans FB"/>
                          <w:sz w:val="36"/>
                        </w:rPr>
                        <w:t>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7429" w:rsidRPr="008A7429" w:rsidRDefault="008A7429" w:rsidP="008F476D">
      <w:pPr>
        <w:jc w:val="center"/>
        <w:rPr>
          <w:u w:val="single"/>
        </w:rPr>
      </w:pPr>
      <w:bookmarkStart w:id="0" w:name="_GoBack"/>
      <w:bookmarkEnd w:id="0"/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5C8DB" wp14:editId="65974981">
                <wp:simplePos x="0" y="0"/>
                <wp:positionH relativeFrom="margin">
                  <wp:posOffset>3657600</wp:posOffset>
                </wp:positionH>
                <wp:positionV relativeFrom="paragraph">
                  <wp:posOffset>1362075</wp:posOffset>
                </wp:positionV>
                <wp:extent cx="1790700" cy="304800"/>
                <wp:effectExtent l="57150" t="57150" r="57150" b="571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softEdge">
                          <a:bevelT w="19050" h="1905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429" w:rsidRPr="008A7429" w:rsidRDefault="008A7429" w:rsidP="008A7429">
                            <w:pPr>
                              <w:rPr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  <w:t>Display entire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12700" h="254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25C8D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4in;margin-top:107.25pt;width:141pt;height:2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" fillcolor="#555 [2160]" strokecolor="#747070 [1614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A7429" w:rsidRPr="008A7429" w:rsidRDefault="008A7429" w:rsidP="008A7429">
                      <w:pPr>
                        <w:rPr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  <w:t>Display entire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5C8DB" wp14:editId="65974981">
                <wp:simplePos x="0" y="0"/>
                <wp:positionH relativeFrom="column">
                  <wp:posOffset>3648074</wp:posOffset>
                </wp:positionH>
                <wp:positionV relativeFrom="paragraph">
                  <wp:posOffset>962025</wp:posOffset>
                </wp:positionV>
                <wp:extent cx="1781175" cy="304800"/>
                <wp:effectExtent l="57150" t="57150" r="47625" b="571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softEdge">
                          <a:bevelT w="19050" h="1905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429" w:rsidRPr="008A7429" w:rsidRDefault="008A7429" w:rsidP="008A7429">
                            <w:pPr>
                              <w:rPr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  <w:t>Search for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12700" h="254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5C8DB" id="Text Box 7" o:spid="_x0000_s1029" type="#_x0000_t202" style="position:absolute;left:0;text-align:left;margin-left:287.25pt;margin-top:75.75pt;width:140.2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" fillcolor="#555 [2160]" strokecolor="#747070 [1614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A7429" w:rsidRPr="008A7429" w:rsidRDefault="008A7429" w:rsidP="008A7429">
                      <w:pPr>
                        <w:rPr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  <w:t>Search for countries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5C8DB" wp14:editId="65974981">
                <wp:simplePos x="0" y="0"/>
                <wp:positionH relativeFrom="column">
                  <wp:posOffset>3657599</wp:posOffset>
                </wp:positionH>
                <wp:positionV relativeFrom="paragraph">
                  <wp:posOffset>542925</wp:posOffset>
                </wp:positionV>
                <wp:extent cx="1781175" cy="304800"/>
                <wp:effectExtent l="57150" t="57150" r="47625" b="571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softEdge">
                          <a:bevelT w="19050" h="1905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429" w:rsidRPr="008A7429" w:rsidRDefault="008A7429" w:rsidP="008A7429">
                            <w:pPr>
                              <w:rPr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  <w:t>Delete existing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12700" h="254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5C8DB" id="Text Box 6" o:spid="_x0000_s1030" type="#_x0000_t202" style="position:absolute;left:0;text-align:left;margin-left:4in;margin-top:42.75pt;width:140.2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" fillcolor="#555 [2160]" strokecolor="#747070 [1614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A7429" w:rsidRPr="008A7429" w:rsidRDefault="008A7429" w:rsidP="008A7429">
                      <w:pPr>
                        <w:rPr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  <w:t>Delete existing country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552450</wp:posOffset>
                </wp:positionV>
                <wp:extent cx="1543050" cy="304800"/>
                <wp:effectExtent l="57150" t="57150" r="57150" b="571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softEdge">
                          <a:bevelT w="19050" h="1905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429" w:rsidRPr="008A7429" w:rsidRDefault="008A7429">
                            <w:pPr>
                              <w:rPr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  <w:t>Recreate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12700" h="254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1" type="#_x0000_t202" style="position:absolute;left:0;text-align:left;margin-left:22.5pt;margin-top:43.5pt;width:121.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" fillcolor="#555 [2160]" strokecolor="#747070 [1614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A7429" w:rsidRPr="008A7429" w:rsidRDefault="008A7429">
                      <w:pPr>
                        <w:rPr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  <w:t>Recreate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5C8DB" wp14:editId="65974981">
                <wp:simplePos x="0" y="0"/>
                <wp:positionH relativeFrom="column">
                  <wp:posOffset>295274</wp:posOffset>
                </wp:positionH>
                <wp:positionV relativeFrom="paragraph">
                  <wp:posOffset>962025</wp:posOffset>
                </wp:positionV>
                <wp:extent cx="1533525" cy="304800"/>
                <wp:effectExtent l="57150" t="57150" r="47625" b="571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softEdge">
                          <a:bevelT w="19050" h="1905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429" w:rsidRPr="008A7429" w:rsidRDefault="008A7429" w:rsidP="008A7429">
                            <w:pPr>
                              <w:rPr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  <w:t>Add new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12700" h="254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5C8DB" id="Text Box 4" o:spid="_x0000_s1032" type="#_x0000_t202" style="position:absolute;left:0;text-align:left;margin-left:23.25pt;margin-top:75.75pt;width:120.7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" fillcolor="#555 [2160]" strokecolor="#747070 [1614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A7429" w:rsidRPr="008A7429" w:rsidRDefault="008A7429" w:rsidP="008A7429">
                      <w:pPr>
                        <w:rPr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  <w:t>Add new country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5C8DB" wp14:editId="65974981">
                <wp:simplePos x="0" y="0"/>
                <wp:positionH relativeFrom="column">
                  <wp:posOffset>304799</wp:posOffset>
                </wp:positionH>
                <wp:positionV relativeFrom="paragraph">
                  <wp:posOffset>1362075</wp:posOffset>
                </wp:positionV>
                <wp:extent cx="1514475" cy="304800"/>
                <wp:effectExtent l="57150" t="57150" r="47625" b="571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softEdge">
                          <a:bevelT w="19050" h="1905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429" w:rsidRPr="008A7429" w:rsidRDefault="008A7429" w:rsidP="008A7429">
                            <w:pPr>
                              <w:rPr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  <w:t>Edit existing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12700" h="254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5C8DB" id="Text Box 5" o:spid="_x0000_s1033" type="#_x0000_t202" style="position:absolute;left:0;text-align:left;margin-left:24pt;margin-top:107.25pt;width:119.2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" fillcolor="#555 [2160]" strokecolor="#747070 [1614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A7429" w:rsidRPr="008A7429" w:rsidRDefault="008A7429" w:rsidP="008A7429">
                      <w:pPr>
                        <w:rPr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  <w:t>Edit existing country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5C8DB" wp14:editId="65974981">
                <wp:simplePos x="0" y="0"/>
                <wp:positionH relativeFrom="column">
                  <wp:posOffset>2028825</wp:posOffset>
                </wp:positionH>
                <wp:positionV relativeFrom="paragraph">
                  <wp:posOffset>2124075</wp:posOffset>
                </wp:positionV>
                <wp:extent cx="1352550" cy="304800"/>
                <wp:effectExtent l="57150" t="57150" r="57150" b="571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softEdge">
                          <a:bevelT w="19050" h="19050" prst="coolSlant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429" w:rsidRPr="008A7429" w:rsidRDefault="008A7429" w:rsidP="008A7429">
                            <w:pPr>
                              <w:jc w:val="center"/>
                              <w:rPr>
                                <w:rFonts w:ascii="Berlin Sans FB" w:hAnsi="Berlin Sans FB"/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</w:pPr>
                            <w:r w:rsidRPr="008A7429">
                              <w:rPr>
                                <w:rFonts w:ascii="Berlin Sans FB" w:hAnsi="Berlin Sans FB"/>
                                <w14:props3d w14:extrusionH="57150" w14:contourW="0" w14:prstMaterial="warmMatte">
                                  <w14:bevelT w14:w="0" w14:h="25400" w14:prst="circle"/>
                                </w14:props3d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12700" h="254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5C8DB" id="Text Box 9" o:spid="_x0000_s1033" type="#_x0000_t202" style="position:absolute;left:0;text-align:left;margin-left:159.75pt;margin-top:167.25pt;width:106.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" fillcolor="#c00000" strokecolor="#747070 [1614]" strokeweight=".5pt">
                <v:textbox>
                  <w:txbxContent>
                    <w:p w:rsidR="008A7429" w:rsidRPr="008A7429" w:rsidRDefault="008A7429" w:rsidP="008A7429">
                      <w:pPr>
                        <w:jc w:val="center"/>
                        <w:rPr>
                          <w:rFonts w:ascii="Berlin Sans FB" w:hAnsi="Berlin Sans FB"/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</w:pPr>
                      <w:r w:rsidRPr="008A7429">
                        <w:rPr>
                          <w:rFonts w:ascii="Berlin Sans FB" w:hAnsi="Berlin Sans FB"/>
                          <w14:props3d w14:extrusionH="57150" w14:contourW="0" w14:prstMaterial="warmMatte">
                            <w14:bevelT w14:w="0" w14:h="25400" w14:prst="circle"/>
                          </w14:props3d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7429" w:rsidRPr="008A74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6D"/>
    <w:rsid w:val="00335F6E"/>
    <w:rsid w:val="00600261"/>
    <w:rsid w:val="006133D4"/>
    <w:rsid w:val="008A7429"/>
    <w:rsid w:val="008F476D"/>
    <w:rsid w:val="00911887"/>
    <w:rsid w:val="00F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B3FC1"/>
  <w15:chartTrackingRefBased/>
  <w15:docId w15:val="{78CB0C06-922C-4C43-90F5-F158A9A4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3F68B-C31A-4DDF-93C3-4AF3E9FC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537E7390</Template>
  <TotalTime>59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Sedinam Azanu</dc:creator>
  <cp:keywords/>
  <dc:description/>
  <cp:lastModifiedBy>Sedinam Azanu</cp:lastModifiedBy>
  <cp:revision>3</cp:revision>
  <dcterms:created xsi:type="dcterms:W3CDTF">2017-10-05T13:07:00Z</dcterms:created>
  <dcterms:modified xsi:type="dcterms:W3CDTF">2017-10-05T15:58:00Z</dcterms:modified>
</cp:coreProperties>
</file>